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8432C08" wp14:editId="39056CA6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C86C7" id="Rectángulo 1" o:spid="_x0000_s1026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301+wIAAH0GAAAOAAAAZHJzL2Uyb0RvYy54bWysVdtuGyEQfa/Uf0C8O+t1Nr4p68h26qpS&#10;lERJqjxjFuyVWKCAb636Mf2W/lgH2F0nqaVWVS0ZDzDMzDlz8eXVvhJoy4wtlcxxetbFiEmqilKu&#10;cvz5adEZYmQdkQURSrIcH5jFV5P37y53esx6aq1EwQwCI9KOdzrHa+f0OEksXbOK2DOlmYRLrkxF&#10;HGzNKikM2YH1SiS9bref7JQptFGUWQun1/EST4J9zhl1d5xb5pDIMcTmwmrCuvRrMrkk45Uhel3S&#10;OgzyD1FUpJTgtDV1TRxBG1P+ZqoqqVFWcXdGVZUozkvKAgZAk3bfoHlcE80CFiDH6pYm+//M0tvt&#10;vUFlAbnDSJIKUvQApP38IVcboVAaQLG9u7HOwwMpwvo2T4fn14NFvzPLRsNOdj4774yy4ayTDnrD&#10;2UVvOu1/yL771wWjY/gqQ1y5ZQ3HcPJ3IOp0e3oGydEORlsCKU19ApMQV/MbIk122o4DNl8JQXzU&#10;9waU/c6C6NHsuan8L6QB7UNNHNqa8EgpHI76g0HWhdKhcNcf9tJ0EKoGnDbPtbHuI1MV8kKODfAX&#10;aCNbiCXG16h4b1aJsliUQoSNL3Q2FybiWa4aRK+0hEQ7ANtN+xDJn2wQSpl0J+xAyEICTUcKguQO&#10;gnmbQj4wDqUAoHvRyevYGrvB/xryGkO+6MKnTkNoW48mJCMY9NocwLa2Y0m1mtFIYzuyVev7pyz0&#10;cPu4Rn86sLoUmhfBs5KufVyVUplTyETLFo/6DUmRGs/SUhUHaBSj4gSxmi5KyPYNse6eGBgZUCEw&#10;Bt0dLFwoyJaqJYzWynw9de71oQngFqMdjKAc2y8bYhhG4pOEHh+lWeZnVthkF4MebMzLm+XLG7mp&#10;5iq0BILoguj1nWhEblT1DNNy6r3CFZEUfOeYOtNs5i6ORpi3lE2nQQ3mlCbuRj5q6NiYPF/NT/tn&#10;YnRd8g665VY144qM31R+1PX5kGq6cYqXoS2OvNZ8w4wLhVPPYz9EX+6D1vFfY/ILAAD//wMAUEsD&#10;BBQABgAIAAAAIQCT5rnv3wAAAAkBAAAPAAAAZHJzL2Rvd25yZXYueG1sTI9BT8MwDIXvSPyHyEjc&#10;WLJoA1aaToOBxIEDbJMmbllj2mqNU5psK/8e7wQnP+tZz9/L54NvxRH72AQyMB4pEEhlcA1VBjbr&#10;l5t7EDFZcrYNhAZ+MMK8uLzIbebCiT7wuEqV4BCKmTVQp9RlUsayRm/jKHRI7H2F3tvEa19J19sT&#10;h/tWaqVupbcN8YfadvhUY7lfHbwB/ayXj5Nwt4/+fbZ4U6/L78/t2pjrq2HxACLhkP6O4YzP6FAw&#10;0y4cyEXRGuAiiZPGPM/uVE9Y7Vip2VSDLHL5v0HxCwAA//8DAFBLAQItABQABgAIAAAAIQC2gziS&#10;/gAAAOEBAAATAAAAAAAAAAAAAAAAAAAAAABbQ29udGVudF9UeXBlc10ueG1sUEsBAi0AFAAGAAgA&#10;AAAhADj9If/WAAAAlAEAAAsAAAAAAAAAAAAAAAAALwEAAF9yZWxzLy5yZWxzUEsBAi0AFAAGAAgA&#10;AAAhADx3fTX7AgAAfQYAAA4AAAAAAAAAAAAAAAAALgIAAGRycy9lMm9Eb2MueG1sUEsBAi0AFAAG&#10;AAgAAAAhAJPmue/fAAAACQEAAA8AAAAAAAAAAAAAAAAAVQUAAGRycy9kb3ducmV2LnhtbFBLBQYA&#10;AAAABAAEAPMAAABhBg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3D5CF231" wp14:editId="79BD48DB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B3E14" id="Gráfico 3" o:spid="_x0000_s1026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ey3g0AAPNcAAAOAAAAZHJzL2Uyb0RvYy54bWzsXG2P27gR/l6g/0HwxwJ7K0qiXha3OeTl&#10;EhRIrwGS4i4ftV5514BtuZI2m1zRH9Pf0j/W4QwpDS3ZpHPJIVfoQza2qdFw3jiPhiN+/8PH7Sb4&#10;UDXtut5dL8R34SKodsv6dr27u178493Li3wRtF25uy039a66Xnyq2sUPT/78p+8f91dVVN/Xm9uq&#10;CeAmu/bqcX+9uO+6/dXlZbu8r7Zl+129r3YwuKqbbdnB1+bu8rYpH+Hu281lFIbp5WPd3O6belm1&#10;Lfz6ggYXT/D+q1W17P6+WrVVF2yuFzC3Dv82+PdG/b188n15ddeU+/v1Uk+j/IxZbMv1Dpj2t3pR&#10;dmXw0KxHt9qul03d1qvuu2W9vaxXq/WyQhlAGhEeSPOqqR/2KMvd1ePdvlcTqPZAT5992+VPH940&#10;wfr2egGG2pVbMNGr5r//gWnVQYwSVR+7122nZINPJNO/nos8fpG9TC+eJUV+kcTP4osiyZ9diCzK&#10;n8no6dP0x+Tfivq2Wl7Bv7opu/WHyigYfvGTQNta6Sa7HO6zCD6UYE+hrHeJ8zL/40wvH/d3VyiY&#10;cgP8+KrZv92/aeB69cMdfVMyfVw1W/U/WCL4iG7xqXcLJe8SfpRhKrMsXQRLGJMiKrI8IcdZ3oN3&#10;jeiW9z8OlFmRg99pyjSRmZ60YdzWm/Xty/Vmo2aBbl893zQk4M2dQBNsHrZ/q2/pt0KGIbotCN5f&#10;juKzO6EGeikf9xBb7eA+rZ/yVWRNeeXb+3JfoVe2pGV0n8K4z0sVq8FmfdNUVwF9KZTMahZglN4M&#10;7VULFpmwQZoUWbIIQNexSMGtJOnaWEPkeRIlwE7pNM1EFh+qdPnQdq+qGu1afgCXoCC/1W58d6sd&#10;fVnvdu26q34BA622G4j7v1wG+vbBo/lE3EdE7zmRzNNQFMF9MMwHloIRH8H5hLB8FYmbDyeScRQL&#10;J5uIsQndDPjlucxE7mQQMwZ5mgiZurlwmlTkMsycbMAJzjcLJ5owC0TNnXGE8t74xvLjTjsHfApK&#10;lbtCjLx93arw5p4CXme+gg/QCgRUypEdxGBJTmyWLz9isBInjs7iDMrnxPFZxBSLvcy49IEacdr0&#10;v9ZdA9lW5dkN5tluEUCebRYB5NkbCqJ92SmVK1Wpj8EjrOEmmu/7YFbD2/pD9a7GCztlgP4yEIOs&#10;qkUYLlw+3KyXz6pf3WTAnW4q4yLPM9SNyIs0w4WkH6UAxVGMO6M0i88UV1ih45CMfZHHkdDJgpjC&#10;sgEyYJxppeBcDn5WenXyOaAxE4+TJE7J4kkehakGOcSewhXnQFHoLZWI87hQ6y5MP5NJIdEFDdNp&#10;A50eHQu5qduKIkr5B2a13mfw6mFhh+ymsiYu7ZudcqU0yXOVFkqAkatN2WEA7+r+qn3Tdi/K9p7y&#10;KGZLssAWckBDbDcQx5A8TW5Sn27q208AkZqasGO7X75cw51el233pmwgaYAZAADD6H3d/LoIHgFM&#10;Xi/afz6UTbUINn/dQbotRJLAZR1+AQwQwZeGj9zwkd3D9nmN+CYAbvhRXd9tzMdVU29/huz8VHGF&#10;oXK3BN6wLnUQbvTleQffYQiQ87J6+hQ/A+IEbb7evd0D/CJkoXTy7uPPZbMP1MfrRQdp9qfapPjy&#10;yuRP0P5wrYrLXf30oatXa5VcUWOkJ/0F4AZl/K+OOwQISbh1AnjAIEzPG3nArcC5RZanGXgSulaP&#10;OuIsSyQEtUIdQn8hnzFI7rfBDrqlyqPDzScwhAU79KWQSE8T/cIxBCx0aRK7GXGaJA/zUOEbBx8O&#10;JRB5nJbFvtx5dw4hcEa5WwpOoyV38uEQwqjYaZcpIosTRNCMPL4l5KF9MwDkYdx6EnqY60aB78Ae&#10;03R9SoyyOCkoTeukjAuOTtMYpLgcUeyp1WicLy2IQJRSxFEhaSEL40LmtI5x8GEBAlrzeiBr3dGG&#10;IEdvIRQfAgbIPeUsKVBxPhR/3pIwqCK0spiGjMlwxebLDE3zyPBYhTPkUGBkhhxnlDoEpMbjkAMf&#10;67whRxpCQYeesPRjA/q4gR26nkCoQz8q0UrwRVCHfkB+PF23sDEHzUJhgWE+E0DFwhz4qKGKBCfr&#10;I+855NB1BScbjiHUU1Xh5MIpQrccHEFQ/cUlBqcQuszjlIPjB0+zcBJtDFucGXJ01ftvCHKYaFaI&#10;QwfPFOLQBQ7MbEOMgTFPA45pMoM39CM7pUt6kmfZlAKUsjQW9LyzNJYYIHABHenCA7stBiSOWZjj&#10;4OdxUrZQCCX0Axojli6wKPZ8/SQaKtugyLqYQ2unjWvsbxo+UDkISXWViIl1WtPTo2MhZ+QxI4+j&#10;W3+mAqOBhN6jE5C7jiMPLMh5Iw+o5xVCP4Do6PydUIcnGgBYOpT/fdMohxAUiE48wEk88ACHD354&#10;gFP4whqOIfxgDaeYRANTII1DCE+zcJJJdDOjjj8k6mAQQJtVY4DTqIPhiokEjPuiYwDAUqR/5eGQ&#10;yEAAvXUzjUAGCDAUWcapeAJvMGBhdj4YAhjQiAFyrkEvpidvm2RS6n0dMcYkR81nw5vljDpm1HEu&#10;6oDUchx14POVN+qIhcgzaILBaBVpmsa6QGmwh4kn3d6RSOq1gfD5IhUPnX/P6+5Iw4yaIsxsplKp&#10;DSOcDPjlMs/zNIVn9xT2mExv0bh9hOMIWqJxG2d4RJyY1ntOlEYilrGTzxSScMrDifJcptLJhgMJ&#10;X7NwGjkyy4w8vi3k0ccyNnega0/VO3RmVksC2tQLd7AuB1FEMpposqCwUnczUIE2O4bfvZLyIZG5&#10;GcIdGoQVLSv0jrEuIOADCwQFCEVh511RoeQO7YZAmuRJEdptKTrc1SjGGZevVzgf9BJyktJIagCQ&#10;4nmRp3mqW/J0ZYYKRmqQm2/GHdT0Mbd2uBudj1Q7YLU/jjsw4P1xR1qEMqJNyj9OgweWI/jm5hgU&#10;cBzh2xQxovm6rR2mh8Jqh5jAKr9YGMKzTWWCxsmHowgzubMaPA7sMuOObwx3mNaLM1o7TB3idLWD&#10;txXYWxoqCR5ru2A9EGd2c0AnfArRqtJ5vy1jsjJBDzOjEcphA14I4OjteEfJuA9DN3XgFKlpBWbi&#10;xdA0dSBwUF0rVt+Imb4atTQ9Ghgzm2scc43j3BoHxO5xrIF41x9rZAW8p0GLAa+JmhKH2QbGVtLh&#10;6R38+IuUOLASmDm3PSDe5+0V9caPKrqqTtLTvSkcZ+iHJbvZYgrQcKDhaRZOMm+vmLdOFDSERGC+&#10;/gGbOsj8KMW8vaLKCPhijDKqqS4wBIMhSboa1keDeyYHxyBgYk9nktLc1mN7Rb8qdKqXZIYeM/Q4&#10;F3pAqe849EBQ7A89QqjwJ1Q71Kj5d0Idns0WFuqg2HanUV6voH1OZ7rmJHpzwdmCybdK1FLx1VtJ&#10;I6cYFurw7YHhEMLTLJxkEt3A+jq/vTK3kuK7qqzlYyJ3U4Ae1Cy80vO33koK64OCK6fS/wToYO0p&#10;E20brKnFbMEwHDQ9OlbmjDpm1HEu6gAwexx14JajN+rIEnijmaIjLkQUx/gODB0Yow5QicGPZQap&#10;Hyse8EI8lP70dugXqXhEGZykEQnIpoYTxtBos8R6kUVmsA+ssMcwn6lHeA4kaONI1QocfDiRJx8L&#10;fGCt182G00gRFrgtcVocDijUG7oOQfjlMo9z7INxaMzCEhqzOBlxolSkMfaPOBhBhW2oYEVpWhTS&#10;LREnkpFMwsjtA4Cne0Z5BqcBqb4bh+YsGglnS3gYB0Ky52NqP05GFhEZ3y0RHPY0cEplmicezsCJ&#10;1GEL0kN1sOM6MFJ10Vy9BubQHSdKwK6RaiZyOIM6B2DgVMAhTXBSjpOTReUrk3r/r2cVSXidHsLC&#10;zYpTaWE8xOIxHmVCFlirdChQvSfQzxCasby8T/Bgh3OGCpl52Mqi8g0oOBJlmJ+/BjmV7yIheMCT&#10;2nz8glP5LnyCx7x3TrKoJpLF/OT1RTeXnac0geV5pRm3fhTi9jriiSovfZkaizfexFRe7IkNRPLj&#10;DIsznzZ21Xpzpr6YnjN2snkTqzWUs6ZDV/zJYV20yM87F0stdRb5eSdjqeXLIj/vGV8tZBa5dTqW&#10;09fU4mSRn+dtaumwyC1/Iwv8hrO5TJLBEzI0rJzq39RLHc4FFzCN7U+3UkRxBA28pP6LJI0z/dCg&#10;+ycLCcckkWsIeIsEzWJK9RqHjxgetBxOPYynQCtJbePbRrAHAJyUTscz4l2qCmt793PyTlXofY+t&#10;NgeKHcowvJPz8HdlTEse+xsp7ZDI6EtvQiu5MhnlgF9YjcHUM9QoJVVvyYQIE2j5JDsUYQxnZPIb&#10;Q+UjjEjXEo4cyu1RAuxEizj8DLZpIWOKvBTKTYndIBvCw6j2qyyLYtt1CL4jV8JFk1w3O+sUOV3x&#10;URpiKBRMYq6bMgb0qcDZDjRLEaZJCifNce3ICI5NoeE8UQ1L1ihhcpwnwdLJeU7yzUIILVoVx34l&#10;skTEoTZKr3bjKIIQOrIl4O3PVj0dppTCCAZa8rCu5YlJEVz/HGmjUBapOmEVbDNWYxSFUI+g0Qkb&#10;aOSJxLZhbcUaM1OUaRROLBFbayWZy2xiTSShG7igJD32yigRGYQPKWDk0RqL4+igWq8VIYoLqNZS&#10;loEFVR2Qx3xQrXcwL7rxKH65ds5cGOIwT0FNeOPxiqNROLHFogKf1PSol7TTpMa5ISgKeAEG2Yoi&#10;CWMrpxxLYrYx59fn8OzC/5fjgvCcZDhZGzsW9Sng6uhu/h0+87PKn/wPAAD//wMAUEsDBBQABgAI&#10;AAAAIQBin9Vv3wAAAAgBAAAPAAAAZHJzL2Rvd25yZXYueG1sTI9BS8NAEIXvgv9hGcGb3URp2sZs&#10;SinqqQi2gnibJtMkNDsbstsk/feOJ73NzHu8+V62nmyrBup949hAPItAEReubLgy8Hl4fViC8gG5&#10;xNYxGbiSh3V+e5NhWrqRP2jYh0pJCPsUDdQhdKnWvqjJop+5jli0k+stBln7Spc9jhJuW/0YRYm2&#10;2LB8qLGjbU3FeX+xBt5GHDdP8cuwO5+21+/D/P1rF5Mx93fT5hlUoCn8meEXX9AhF6aju3DpVWtA&#10;igS5zpdSQOTFaiHD0cAqSRLQeab/F8h/AAAA//8DAFBLAQItABQABgAIAAAAIQC2gziS/gAAAOEB&#10;AAATAAAAAAAAAAAAAAAAAAAAAABbQ29udGVudF9UeXBlc10ueG1sUEsBAi0AFAAGAAgAAAAhADj9&#10;If/WAAAAlAEAAAsAAAAAAAAAAAAAAAAALwEAAF9yZWxzLy5yZWxzUEsBAi0AFAAGAAgAAAAhANka&#10;R7LeDQAA81wAAA4AAAAAAAAAAAAAAAAALgIAAGRycy9lMm9Eb2MueG1sUEsBAi0AFAAGAAgAAAAh&#10;AGKf1W/fAAAACAEAAA8AAAAAAAAAAAAAAAAAOBAAAGRycy9kb3ducmV2LnhtbFBLBQYAAAAABAAE&#10;APMAAABEEQAAAAA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58"/>
        <w:gridCol w:w="4333"/>
        <w:gridCol w:w="4355"/>
        <w:gridCol w:w="4316"/>
        <w:gridCol w:w="1136"/>
      </w:tblGrid>
      <w:tr w:rsidR="00A04CC4" w:rsidRPr="002416E6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:rsidR="00A04CC4" w:rsidRPr="002416E6" w:rsidRDefault="0036753D" w:rsidP="002416E6">
            <w:pPr>
              <w:pStyle w:val="Ttulo2"/>
            </w:pPr>
            <w:r>
              <w:t>ENSEP</w:t>
            </w:r>
            <w:bookmarkStart w:id="0" w:name="_GoBack"/>
            <w:bookmarkEnd w:id="0"/>
          </w:p>
        </w:tc>
      </w:tr>
      <w:tr w:rsidR="00A04CC4" w:rsidRPr="002416E6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:rsidR="00A04CC4" w:rsidRPr="002416E6" w:rsidRDefault="0011713D" w:rsidP="002416E6">
            <w:pPr>
              <w:pStyle w:val="Ttulo3"/>
            </w:pPr>
            <w:sdt>
              <w:sdtPr>
                <w:id w:val="-1513449137"/>
                <w:placeholder>
                  <w:docPart w:val="EB3C72FA0D8F4DC3A2DF7C259DB44B71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:rsidR="00A04CC4" w:rsidRPr="002416E6" w:rsidRDefault="00B15452" w:rsidP="002416E6">
            <w:pPr>
              <w:pStyle w:val="Ttulo1"/>
            </w:pPr>
            <w:r>
              <w:t>{{</w:t>
            </w:r>
            <w:r w:rsidR="00E0257A">
              <w:t>name</w:t>
            </w:r>
            <w:r>
              <w:t>}}</w:t>
            </w:r>
          </w:p>
        </w:tc>
      </w:tr>
      <w:tr w:rsidR="00A04CC4" w:rsidRPr="002416E6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:rsidR="00E0257A" w:rsidRPr="002416E6" w:rsidRDefault="00E0257A" w:rsidP="00E0257A">
            <w:r>
              <w:t xml:space="preserve">ha finalizado con éxito el curso de </w:t>
            </w:r>
            <w:r w:rsidR="00B15452">
              <w:t>{{</w:t>
            </w:r>
            <w:proofErr w:type="spellStart"/>
            <w:r>
              <w:t>course</w:t>
            </w:r>
            <w:proofErr w:type="spellEnd"/>
            <w:r w:rsidR="00B15452">
              <w:t>}}</w:t>
            </w:r>
          </w:p>
          <w:p w:rsidR="00A04CC4" w:rsidRPr="002416E6" w:rsidRDefault="00A04CC4" w:rsidP="00E0257A"/>
        </w:tc>
      </w:tr>
      <w:tr w:rsidR="00A04CC4" w:rsidRPr="002416E6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:rsidR="00A04CC4" w:rsidRPr="002416E6" w:rsidRDefault="00B15452" w:rsidP="001962F9">
            <w:pPr>
              <w:pStyle w:val="Ttulo3"/>
            </w:pPr>
            <w:r>
              <w:t>{{</w:t>
            </w:r>
            <w:r w:rsidR="00E0257A">
              <w:t>date</w:t>
            </w:r>
            <w:r>
              <w:t>}}</w:t>
            </w:r>
          </w:p>
        </w:tc>
      </w:tr>
      <w:tr w:rsidR="00A04CC4" w:rsidRPr="002416E6" w:rsidTr="00B71E9A">
        <w:trPr>
          <w:trHeight w:val="1152"/>
        </w:trPr>
        <w:tc>
          <w:tcPr>
            <w:tcW w:w="1276" w:type="dxa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36960709" wp14:editId="7DEC9FD9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845C4" id="Grupo 3" o:spid="_x0000_s1026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S1ckAQAAEQMAAAOAAAAZHJzL2Uyb0RvYy54bWzUVl9v2zYQfx+w7yDo&#10;3ZFky5YtRCkc5w8KBG2wdOgzTVEWUYnkSNpOOuzD7LPsi+14lOTEcdege6oBS0fxeLy/v7vzd49t&#10;E+yYNlyKIkzO4jBggsqSi00R/v7pZjQPA2OJKEkjBSvCJ2bCdxe//nK+Vzkby1o2JdMBCBEm36si&#10;rK1VeRQZWrOWmDOpmIDNSuqWWFjqTVRqsgfpbRON43gW7aUulZaUGQNfr/xmeIHyq4pR+7GqDLNB&#10;U4Sgm8WnxufaPaOLc5JvNFE1p50a5Ae0aAkXcOkg6opYEmw1fyWq5VRLIyt7RmUbyarilKENYE0S&#10;H1lzq+VWoS2bfL9Rg5vAtUd++mGx9MPuXge8LMJJGAjSQohu9VbJYILmsEd7Z6wzDChv0J+rZD65&#10;ym5mo8t0MR+lk8vJaJHOL0dJNp5fTsfL5ew6/cudLhnN4S81sXzHeu/Cl7ep3wXaOSaLDnLCYEcg&#10;mIkLXYR69W/UNNqrTY5WuRxA8larB3Wvgd992PiVs+mx0q17QxiCR8yJpyEnnL0UPibJJJlmkDoU&#10;9voFZg2tIbVenaP19XdOgtL+YlR1UGevoALMIcjmbV5y+X8qdx5qohjmjvHuwCCnfZCvG64MC9Kf&#10;N8qdWS6oSA4hNrmBaP/f+A5RIrnSxt4y2QaOKELWoO/Qc2QHSecTsedyFxvZ8PKGNw0uHJaxVaN9&#10;4hJKmbCTLn1fcDYi2BdhNgNgQ+kvNhESj8WMX4sBxRsBJeHc4h2BlH1qmNOmEb+xCnIBUnvsLzml&#10;XuK3aqhhr/U0hl9/WX8CCw8FOskV2DvI7gT0nM9N7yu343dHGSL1cLiz/r8ODyfwZinscLjlQupT&#10;ljV2uNnz907yrnFeWsvyCeBQS98njKI3HGJ+R4y9JxoaA+AANDv7ER5VIyFYsqPCoJb666nvjh9K&#10;GXbDYA+NpgjNH1uiWRg07wUU+SJJU9eZcJFOszEs9POd9fMdsW1XEuEvAO2QdPy26clKy/YzYMLS&#10;3QpbRFC4uwip1f1iZX0DhK5K2XKJbNCNFLF34kEBOvvguYT+9PiZaNUlvgVM/CB7YCH5UfJ7XhcP&#10;IZdbKyuOlXHwa+dvALmLc8VpDv+uKQD1Cu2+3/rhlN06R/rxoX2TjJboL1s18vbyNW+4fcJJAlLG&#10;KSV295w6+HCLQ3ec9cB5q//5G5q2DGaYY+CSn61BDoYdbPQWA9JxeifpFxMIuaqJ2LClUTBC9d22&#10;P+nZI7d84a41AGOPeo7uAgPZdjSunIitH4WuJN22AI8YkUizBkYHKUwNzQqyPGftmpVFqN+XCTRk&#10;mCstzCtKc2G/GYzxfBnHi/HlaDWNV6M0zq5Hy0WajbL4OkvjdJ6skhVOK0mabw0D80lzpXg/rSTp&#10;K+VPzlrPhpU4wmnQQ16PmZAniJZ9vgBKOw+5ajFWM0trBDKEUNp1lGEDPX1wrvP7N1rcHPBjGgYw&#10;qngKBxW4E0eZRZYtAMRxkllM0ng+7QC9n4P6FtbVu4bQo1+PCt31QjDmoAaSsMQCx1EVbe3GajcL&#10;P18j12H4v/g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ibsm02gAAAAUBAAAP&#10;AAAAZHJzL2Rvd25yZXYueG1sTI9Ba8JAEIXvhf6HZQq91U0sWonZiEjrSQpqoXgbs2MSzM6G7JrE&#10;f9+1FOxleMMb3vsmXQymFh21rrKsIB5FIIhzqysuFHztP15mIJxH1lhbJgVXcrDIHh9STLTteUvd&#10;zhcihLBLUEHpfZNI6fKSDLqRbYiDd7KtQR/WtpC6xT6Em1qOo2gqDVYcGkpsaFVSft5djIJ1j/3y&#10;NX7vNufT6nrYTz6/NzEp9fw0LOcgPA3+fgw3/IAOWWA62gtrJ2oF4RH/O2/e22wM4vgnZJbK//TZ&#10;DwAAAP//AwBQSwMECgAAAAAAAAAhAIbTJ8w2HgAANh4AABQAAABkcnMvbWVkaWEvaW1hZ2UxLnBu&#10;Z4lQTkcNChoKAAAADUlIRFIAAADrAAAA4QgGAAAAKZFCswAAAAFzUkdCAK7OHOkAAAAEZ0FNQQAA&#10;sY8L/GEFAAAACXBIWXMAACHVAAAh1QEEnLSdAAAdy0lEQVR4Xu2de7QkRX3HL/KQlwEfUREEQeJj&#10;NTyywi7LvVPdsxGJxkfQ5fg4Bl9ZA3HBZdmdrm5wTiQeVFyXdZc73dV3WUWjZqOiJ8f4iPEFiahR&#10;UeMRNSJRWdQooKC8RFO1fAeHmt88uru6p+fe3+ec7x+731/9qm71r6e7Z7qrZxiGYRiLWPpnq8jf&#10;nUbN39PyP6xCsRLhE2VnW+yfhv5l9Dibv1eh/6k4nDsM4Qwz/bzlVaseloT+76iCH6VO6F+LNJWg&#10;Qu/t1DhGKZHeL5CCYaYTqrDzaj6YPQZpnbI9EMdS/eUV0jLMdBBvmnsOVchOFIrt6KYQqfS2kPkd&#10;SB9pBbphmPqiIu/HVAGXoUSKBN2Ohd6J3pD3lDy7/N3olmHqh5L+vXTh3i/tn4nQgSRB4yR97XgX&#10;1b4qmR06CcS7MKSBqFBcR7V/QHo+EMow9YEsVigO/YsQlolYNl5K5StNUpyNrjORhOKjZD4IYQwz&#10;eagC7WrNmpm9EZabZO3yA6ncrrR5/coD0FVu9Bj3pXJ3hTCGmRxUYXaFEKckkbeJ6iuzAu+tSOkU&#10;si8IIQxTPWno30MVpfl/hJTK9nPEwfo6eCs5BktKNq/ctnHV49C0VJLI/xU1hkR6X0UIw1SHLry7&#10;BxTk3QhZ0qQR/SVZEoiXI4RhyicO/e+RhRh6v0UIozHzQc1TvHF2NUIYpjz0aec3qAI0QgjTAzVP&#10;RnHgr0UIw7hHDbpG1UIIQ0DNl5GKvJ8jhGHc0J6ZeQhVbF0hjBkCNW9dtdvL9kMYw+QnluI9VIF1&#10;hTBmBKN+K04C75cIZZhsjLorxwihTAaoeewVf5vODCRdv/IRcdA4JQn9Bap4KOlr11vQnMmBnr/f&#10;UPNKKYlEsOU8cSiaMouVzobmMhWKf0wdPgnTCcRLkJ4pgJKNOWp+88n7UCwbPlIz04KS/u30Bi0u&#10;dME4RG+vq6m5Liol+Rq4lsStuQa1wVzInLKhm4kwH8w+vBM0nq1PB79Ija+4vM+ryG/ubE/2VNM8&#10;m0uPr7j0dfAWdMNMil1rlu1HbRwX0sXzAnRTGUnoRfpI83/UeKqW/vtv1EX+WgytUtLQ+2dqTEXV&#10;aQkPXTBVkrT8a6gNkkX6qPm2pLX8kHZb7IO0lZLWZMccV/rD5HsYemWYbZNsmluld+DbqDFlVSKb&#10;dyI1UwX6lPAn1Ibold4oN6YXNp6KJrUgDv2N1FinVR3pvRp/Wi1QkbfNXKtSY7WFJkyZqGDYurv6&#10;aLlJHIHQWqBC8RFqnE4U+vfos4OPpUHzrfr0eZ0u1lcngVgTh95z9FH7pXv+Lf3A+Pqo+EkyhyPp&#10;U+b34k+uBaMehp/0dxGLHhV689TEG3XWrzwcYROno0+vqTFmlT6D+Pr2tji43Z55CFKXwq41M3ub&#10;fvSOfiM1jqya1LUuhfnbqDHuUc0+YBYNpmDJCddCyERJzhePosY2rlTU+ABS1Yo9R25ivOMoCcVv&#10;r9xw3EFINVHM4m3UGGEzLqEm2gj2xIhbXosa1yjp09Z/QIppYi+988bU3zNK5vQcOSYGNS4+HXbM&#10;jsBbQU007Imgi+96akzDNL/hlEej+aIgaZ16JPV3DpM+Rb4CzScCNSZYjAuoCd6+yX8a7EqJQ+/z&#10;1HgoKendt9BqnIimi5o4EKdTczBIcdhUaFopaehvt8eij643w2aKYk+uEazKSKT/fmoclDqhdwma&#10;LUl08b+TmhdKeq7m0awyqHHAYoqgd5I77YmNI/+JsEsnyw3nW08/9qFoxmgu3XDcQdQ8Ubrs3OVH&#10;olnppNK/we5/Xp7ydNhMXuxJNYJVKubOJqpvWyr0bkMTZgjmziFq/myZ30fRpFSovmExebEnVAXi&#10;K7BKY5y7YBS/xyUXg1Y87JWe/+8ivDSofmExedBHrf+sckLnW6ecaPdHCeFMAah5tZWcv/xRCHdO&#10;Gnhn2f3F0vsQbCYr9mQawXLOOJ/4CGUcQs3zg1Ti2w2o/mAxWTDPcVYxmZ2NjT+h+umVCsUJCGdK&#10;II5G/+xzydl/+nCEO4Pqp6pr5kUFNZGwnGHuXqH66Ur7P0AoUwFJ2LiD2g5dJdL7IUKdYfcRh95P&#10;YDHjYk+iESwX7EXl7xXimAlAbY9eIcwJZedfEtgTqI9yn4VViDQQx9q5e6X7eR9CmQmiQu9L1Pbp&#10;amdb7I/QQuhLnL6H2mEx40C9gQxWIUY9W4owpkZQ26krJb03Iiw37bWH9S0+rqR/O2xmFPbkGcHK&#10;DZXzD+J1gOuMPsqSr480ikNxE8JyQ+WFxQwjCf1v2hOXSG8X7FzonL+zc3bF7wudDhLpb6a2n5H5&#10;2Q1huVCB9xU7Zxz4H4fNDMKeNCNYuaDydYUQZkpoi5l9qO3YFcJy4TrfooeaMFXgVRVUvq4Qwkwh&#10;1PbsCiGZoXIZwWZ6UYEgX3EBOzNUrq4Qwkwx1HbtCiGZoXKZyzLYjKEjxSeoiYpbjeciJAsD12oy&#10;C4IhhlkE6GvVX1Hb2QghmdD18ToqVxyIHQhZ2sSR9zVqgpT0fo2QTFC5jPSRmyd8EUI97NEVQjKh&#10;L7vIt9sn0v8wQpYm5jEzamKMEJIJKs8eBf4rEcIsQvQR9gpyu2shJBNUnj0KvbsQsnQw70QlJwNC&#10;WCaoPEaqNfd8hDCLmESKgT/tICQTVJ6utq5bIiuCDDuaGiEsE1QeI30t/CKEMEsAJcVWqg6MEJIJ&#10;Kk9XSSjuQNjiI428t1J/dK8QmolUevdRufSG+xuEMEsIfUr8bqoezC2sCMkEnesP0nW2eA4Iw1bS&#10;70qfwlyP8ExQuYyU9K5ECLMEiWXjv6i6iEP/RwjJxDhv+0Po9KI/5Ua+DCnv+X8S+gtUPn4GlTFQ&#10;T9MYJWHjVQjJxDgLmndk4w0Inx700XTobWFGeqeKEZ6ZVK54DJXTCCEMM/DMC3YudN1eS+XsFULr&#10;jx7sF+zBP0j6GhOhuSHzasFmmAeg6sQIdm6onL2KW/5GhNYT89YwauBdzQfiLxGaGyqvEWyG6YOq&#10;FyPYuVGh16bydqWPwvV86RU12F4hrBD6w+AmKrd5BydCGKaPzQN+19fXr9cgpBBU7l4hrB5QA+xq&#10;IfKPQlghtgUnPZLKn4beuQhhmIGoln8VVT+71qxx8kGvj6J/TeXvCmGTRR/tvk8NzgghTqDym5Xz&#10;YTPMSMxD6lQdwXYCld9ISb/0twwMRUVzR1MDS2TzVoQ4gXo5lRFshhkbqo6SyP8ZbCckUtxN9tMW&#10;pb1hYCTkgEJRaIkNm4WNqx5G9QObYTJD1dMax997DPqyFXa1dOTssioGQ/WhT3+vhs0wmUkjfzdV&#10;V7CdQfWxdd3JfwS7OqhFyN7++rnDYDshjcR37D6MYDNMbqi6cr1ImtpAXybCro6yB2F+jim7D2bp&#10;svnV9M85sJ1RRR9D6YSNv7IHoKR/Jmwn2Pn39MEvLmYcQtWYEWwnpKG4yM6/LVj9SNjlo0LxLXsA&#10;sJzwjtapx9v5XffBMIYq6qyvjyrXJO7rXAuWE6j8cTB3GmyGcYYKmy2q3mA7wc6tgnzri+XC7twI&#10;VmFU6L+tzPwMY0PVWxKINbALQ+WHVT5ldk7lNiuxw2YY58Thnx1G1R3swpSZeyRldR5Lb1tZuRlm&#10;GFTdpbJxBuxCULlhlU9ZnQ/Iu9f9LsOUh7mDaUD9FaasvGNRRucq9ObLyMsw40LVXxz4hb/YtHOq&#10;SHwLVvmoUFxnDwBWbux8LnIyTBbaa5f3vVjZRR3a+RLpbYFVPiry+9ZnhZWLVDafaedLQ/8e2AxT&#10;GX11qLVt46rHwc7MzgvEY+18W+XsH8Mun45s9t3Ev7N91P6wM2PnMtJ7P1+rMpVz6YbjDqLqEXZm&#10;OkHzEle5cmMPIM65Vu/atTP72rmMYDNM5bisxzgUX3eVKzf2AMxT+LAykUbirr5crVOPhM0wlaNr&#10;+YV2Taah9x3YmejLowWrOlwNwlUehnGJq7p0lacQ1POssMYmuVC8wM6hpPdvsBlmYijilRnb2+Jg&#10;2GNj5zCCVR0q9H5TdBB2+zw5GKYMqHc0JdK7G/bY2DmMYFUHtcAxrLGx2+fJwTBl4aI+iRyfhVUd&#10;+lNG2AOBNRb6Iv5iu70KxN/CZpiJk4bin+wajaWf6X5hu30arfZgVUfRndVum7U9w1RBkTqdD2Yf&#10;nretUzqB97IiA7HbZm3PMFVQpE5rs7MqKf4j70DijeIZdlt9Dfws2AxTG+KWp+xa7axfeTjsodRm&#10;Zy3y043dLktbhqmaIvVqt1sIvXNgVYc9CCNYIynSlmGqpki9FmnrjL5BZHhJcl/bKld7Y5iMqEj8&#10;3K5ZWCOx22Vp64TLo7nH2wNIpP9m2ENJpHin3Xbz+pUHwGaY2qFCcYJds+mYP+FQd0LBqgbzRue8&#10;A3BxmyLDVI1ds+O+bnRHMHuM3TYNRa6HAnLR17kWrJEUacswk6JI3RZpW4gkFB+0O1ZSfA72SOy2&#10;sRT/DYthaksSiZ/YtQtrJIn0brXb5n3kLhN9nWrBGsl8a65pt20LwWsCM7Wn05p7vl27b5InjL08&#10;i93WCFY5qMC/t69T2bwd9kiSyL/Gbg+LYWqPXbtJ5HVgjSSR4ka7vRFstywQdx1l7axoe4aZJEXr&#10;l2qfBOIC2O6gOspyrWqgcsBimNpTtH5VIF5SNMdIqA6MYI+N3V5J/15YDFN77Po1gjU2VA4j2MWI&#10;A+9cF8nbM/1P3rt6lwjDVIE+ZX2XXcOwMmHnMCqylO8DUIn1xXIAe2zicK7/TV3rVz4CNsPUnk7Y&#10;PNyu4S3nHX8o7LFRLe8qO48R7Hwkgf/DvqQZ7gHuJQ39y+xcsBhmKmi3Z/axa3ih1TgRdibsPEYq&#10;8j8AOxvmnahUQtiZcZmLYSZFfx17n4eViS3niUP7c+XcJ6hEaSRug50ZKh8shpkaXNYxlcvcOw97&#10;PJzu9cB1PoaZBK7rmMpnTrdhj4ZKkEjxYti5oHLCYpipwXUdp8Qqn5mOrnZjI1i5KSMnw1RNGXWc&#10;O6cK/N12w4XIPwp2buycqfRvgMUwU0NfHWvByk3ngv6HBOJwjC+u7EZGsAph51Sh92lYDDM1mFdo&#10;2LUMqxB2zrHy5mo0BnZOFYgdsBhmajBnhHYtwyqEnXNk3svOXfEYu0HSWn4I7ELYeXlnZaaRVIp/&#10;t2sZViFU5BPPeg/5VjgN/OV2A/3fD7nfLYadVw/uQlgMMzWUtbPubIv97byd1oonwO4nDf21dgNY&#10;hbHz8s7KTCNl7azttui/lfFC/8mw+xlwZHWCnZd3VmYaKWtn3bru2IfaedNAHAu7n62bTj7CbrD9&#10;nGWZ3/ZMYefla1ZmGilrZ03l7HF23mTt8gNh0/Q1CPwfwiqEnZd3VmYaqc23wYZcjcbAzsm/szLT&#10;SByKO+xahlUIO+dYeXM1GoO+vHwHEzOF9NWxFqzcvHnt8kPsnPpg9gPYg+nI2WV2QyPYuSkjJ8NU&#10;TRl1XCgn1di8GBZ2LqicsBhmanBdx2rD3NGFcqpQ9C3BkikBget8DDMJXNcxlW+hNdeAPR5UklSO&#10;vwK5DZUPFsNMDS7rOJb+2U7ymVudnCQCLnMxzKToq+OweS2szPTl0tq2cdXjYGeDShaH3m9hZyIN&#10;xXY7FyyGmQra7f61r5OWmIWdiTT0b7FzGcHOB5UwjvzTYI+N+cSw85i1nmAzTO1xtm7wJu9Zdh4j&#10;2PnpBN68i8Rr1szsbefoBP6zYTNM7SlzRX5n7ymmkhvBHhu7fSKbd8JimNpj168RrLGhchjBdgPV&#10;wc52tlMAKgcshqk9Res3keKjRXOMRRr4Hy/aUdH2DDNJitYv1T4J/OfBdgvVmYr8rbBHkobel+z2&#10;sBim9ti1q4+UCayRJNL7RV/7nL+sjI3doRGskXSCxrPttubrcNgMU1tUNNe3RlJnffNw2COx2xrB&#10;Kg+qU/0JcTHskdhtVSiug8UwtSUJxU127cIaiW77Sbtt0vKvgV0udsdGsEZSpC3DTIoidVukbWHM&#10;O1rzdm7e45G3LcNMCrtmdR3/CtZI7LYq9H8Dq3xS2exbX1gP4CrYQ9GnBB+027bXLNsPNsPUjssv&#10;bDzVrtk08M6CPZRE+pvttldEc4+HXQ32AIxgjcRul0jxflgMUzvi0P+RXbOwRmK3y9LWGUVOZ+12&#10;WdoyTNUUqdcibZ2RBN6deQdht8vSlmGqpki9FmnrjDho5F69f0F6q+22HTl7KmyGqQ0LgXeJXatJ&#10;69QjYY/Ebqv1WVjVkUhP2AOBNRZ226ztGaYKitZpf/vVHqzq4J2VWQoUrdMibZ2hAv/LRQair3nf&#10;YbePpX8GbIaZOHEgdtg1mkr/pbDHwm6P/64WFzc32O3z5GCYsnBRn/05JnAa3D8I3lmZxYVdm0o2&#10;74U1NnaOJPSugFUd9iCMYI3NfMt/lZ1DSW8XbIaZGEr6P7BrcyHHyoN2DiNY1dE/CP9rsDLRn4eP&#10;rszkcVWXrvIUwh6A/iS6HFYm7DxG8xtOeTRshqkcs7xof136u2Fnoj9PDXbWTuvU42FlYvOLjjjA&#10;zmUEm2EqZ0A97nW/mw19EPsGkas6Ohf6x7scgJ2raD6GycvWdcc+1GU9qrD5ele5cqE/Lba6HIDO&#10;d6adr9Jn/hgG2HVotCOYPQZ2Lux88UbxDFjlk4TeV+0BwMqNnc9FTobJQrs9s08ZdWjnS6L8L3jL&#10;jN25EazcxNL/l768ocdHV6Yy+upPS4XiFbBz05c39Ku7mb+vcy1YhSgrL8OMgnrplKv6s3Mq6f0U&#10;VvnYnRvBKsRC5O0qKzfDDIOqu7g19xrYhaBywyqfMjuncrdneG1hpjy2nyMOpuoOdmHKzD2SMjtX&#10;gR+XmZ9hbKh6S0PxOtiFofLDKp+yO6fyp7ySBFMCcTB3FlVvsJ1Qdv6hqMjfXWbnceCfZud33QfD&#10;GKg6u3LDcQfBdoKdP4n8b8IqHyW9S/sGsHb5vrCdYOe/X97/wmaYwtA15vagkLSWH2LnTxyeYo+F&#10;PQAV+jfDckK7Lfa3+zCCzTCF2Nk+alB95boHeBD6LPFWoo9qsQdQxiCU9G+uoh9m6UHVlT5z+wJs&#10;Z1D9wKoOFYgf24PQR9d7YDvD7sPIvIIDNsNkRtfpt6m6gu0Msz/YfZi1y2BXiz0Qo04g3gTbCZ3W&#10;iidQ/cBmmMxQ9bSr7fZ9S7H0tlH9wK4e/cnxKWpA+sgnEeIE84Zoqh/YDDM2VB1leSPcOCRSBFQ/&#10;en+JETIZqEEZ6Qn4GUKcQPWhQu/nsBlmJIn07qbqCLYT9A7Zt3ZTVwiZLNTAujIP8yKsEJdvWtH/&#10;2j2tpOW9ECEMMxDq1YtGrurTQOXvCiH1gBpgV0qKXyOsEOZ0hcoPm2FIkvbyA6m60fX0PYQUIpHN&#10;66n8XSGsXlAD7ZWK5o5GaG6ovEawGaYPql6MYOcmba98BJW3VwitJ9SAHyTpFT7KUnnNGwJgM8wD&#10;ULViBDs3SejdQeXtFULrzdZ1J/8RNfgHS5yO8MyoUJxA5dQX97yyBPMAVI0YFblOnZenPJ3K2asd&#10;wepCazZNBP3pcxP1x/QKoZlJpP8ZKl8SiC8ihFnCqKD/YZP766NxMUIyQ+Xr1dQfLAYt7dirRHqv&#10;RXgmqFxGSjYuRQizBEkj70NUXaQ5v+g06zCR+Xq05bzjD0X49JNE3tepP7JXCM0ElWePgtncp9nM&#10;9KIC8fdUPSjpZ36plIHK1Sud97sIXVwMWpSqKyW9+xCaCSqXURL5qxDCLAFU4J1P1YERQjJB5enV&#10;lRue6fS511qShuI11B/fFcIyQeXZI9k8DiHMIiaW/jpy+2shJBNUnq4SKd6PsKUDNRFdISQTVB6j&#10;y4O50xDCLEKUFBdS290IIZmg8hgt+Z8HqUkxUqH3bYSMTbstyBXVjcwGRRiziFADlq81QkgmzDe6&#10;VK4kaF6PkKWNCsVd1ASptjgCIWPTbi/bj8plpD8APo0wZhGgT0dvpLazEUIy0Qm8l1G54kDsQAhj&#10;MK+ApyYKdiYGvbNkjxzdp8xMFnLbQgjJDJUrlf4NsJleqMky78CBnRkq3x7l/NaZqQfkNoUQkhn9&#10;If4/LvMtetrnLHO+MjqVryuEMFMEtR27QkguXOdbElCPwSnpr4OdCztfrxaktxphTI2JA38ttf2M&#10;in5Lm4bN/p8Spaju5VHTTN/EacHKDZXzAYW8HnGdUZF/C7ndtFRU/LWgVF5YzCjKmjwViuuo3F0h&#10;jKkR1HbqSp8V7UJYIajcsJhRpC3h9U1g0FgLuxAdKneP9Cf1GxHKTBAlmwN/PzXauu7kzD/rUSSh&#10;6LtnPZHiKbCZcbAn0AhWYdasmdmbyt8rhDITgNoevdIhzlbNH5CfyUIVkzjot92u9KfuRxHKVID5&#10;TZPaDl2Z1RkQ6gyqH1jMuKSbGs+0J1GF3lWwnZEE4s/tfmxdEc09HuFMCZiHLah571UcrXoiwp1B&#10;9WPesQSbyQI1mbCcQ/XVq7zPQzLDoea6V2aBd4Q6h+oPFpMV8/tZlZOpj7Jr7P5smYWiEc4UgJpb&#10;WwutU05EeCnY/SVSfA4Wk5VtwUmPtCc0drzSP8Wg13X0qtPydyOcyUAaituo+eyVkt4vEV4acSi+&#10;Y/cLi8mLPaFVTWoczh1G9W3LvC4BTZgh6HkiX99py7x8GE1KheobFpOXNGr0vVoyDvIvY5qVNPQi&#10;u/9BMsvWoBmjGbWMz4MUNp6LZqVjfke1+08C/07YTBHsiTWCVRlKX89Q46AUS+/v0GxJoi9VLqLm&#10;hZIKxUfQrDKoccBiikJN7vZN/tNgV4ouxB9R46GkT/3uqeq0btJsC2afNM61fldK+lejaaWYuqHG&#10;A5spShqsPLZuE5zI5p3UmIYpWbt8XzRfFJgXEFN/5zDp082JLt1JjSmVs7yonkuoSa7Db59pKLZT&#10;YxuluCVegxRTRSK986i/Z5TiwL8IKSYGNS4j2IwrzFGJmmjl4EVXLqC+tBhXZpEuvRO8AalqhR7b&#10;W5JQjH16a2vrpuzraJUBNTYj/lKwJFToDfz6HyG1IAkbn6LGmFVJJJKdFd3+ZvpJQv/d1DiyKpbi&#10;PUg7cYaueBl5/4owpgyoSe/KfGOLsNqgIv/L1FhdyLzEV+ffmkb+K/UlwZlJ2PwL/YH2rPlW48Q0&#10;EKebf+sj/ouNb3b8US/9LaTA/zj+5NpAjhMyK5IgjCkTavJtmbfMmTug0KQO7BVH3k5qrNMqc4qM&#10;v602qMB7HzXWXsUlPL3DDIG6b3hshd7FCxtXPewz+hQJ6SZCKpu3k+OrrcRtGPpE2Lx+5QF6R3tO&#10;Kv2r6fGNlj4DuR3pmCrRp3yXUBukiHTOL81vXPVkdFEpKhI7svxWWab0PNwVB97bMbRKSaQnksD7&#10;BTWuIlLB7JPQBTMp9CdtKUeoOjxhMx/MHpNKb5N58JoaY1GZm+ZVtPp80w+6nAidln88NT4nkt57&#10;0Q1TF8Z5xC2vVDR3NLphHKJPrYeuiZVX5jIpDmZXoBum7iTni6fojbaQSP9WaoPmEVIzBRn6ipMc&#10;UqF/iwr8GOmZxcSW88ShKhQnqLD5+iTyf0YVwEDV9AaGaSHVH6DkvA7W15LAf3mnJZ6AFAxzP0qK&#10;TxAF8yDxihH5GOcLNBU22ghnmPFIz13xGKqYuuJ1mbJBzWFX5hpzsT3owEyAJGg8jyowI3NfL8KY&#10;IQw7osYbxTMQxjBuoArNiHfY4ehr1HuoeTNCCMO4hyo4I73D3owQpgcVDPgNXO/ACGGY8iCLT8v8&#10;fIAQRmPOOKh5MkIIw5QPVYBGcSj4JnGNkt591PwYIYRhqoMqRCN96lfZmsLmETgVed+nxvGApH+D&#10;iUOT0uFrVKaWUAVpVNaXTnvu/JHeT6k+x5Zub/IgpVPI/iCEMMzkoAqzK4QUJg29d1D5CysQ70IX&#10;hSHzQwhhmMlDFWhX87Ixh7BMzG/0n0zlK03B7HJ0nYntF5z0WDIfhDCGqQ9UofbK3N+K0IHEwdxp&#10;+jT111T7yiT9e1UoXoEhDURtEkfosQ78IsnkQSjD1I9h34K6l7+7PTPe6nwmzvwWTOdxLzMP6Jph&#10;6osKvY9RBexEoXdX0l5+ILrKRfsssb/JQ+Z3ILNIHLpimPpj1guiCjmvOmHzEqR2ShJ4F1P95VXN&#10;FqljmPHprF95eN7F3ZLI+z7SVEIn9K+lxjGO4k2NM5CGYaafVPpnxKF3E1XsRvqa8mMLUjwd4RPF&#10;jMOMhxpnV+aojHCGYRjmfmZm/h/TOVTng5HHLgAAAABJRU5ErkJgglBLAQItABQABgAIAAAAIQCx&#10;gme2CgEAABMCAAATAAAAAAAAAAAAAAAAAAAAAABbQ29udGVudF9UeXBlc10ueG1sUEsBAi0AFAAG&#10;AAgAAAAhADj9If/WAAAAlAEAAAsAAAAAAAAAAAAAAAAAOwEAAF9yZWxzLy5yZWxzUEsBAi0AFAAG&#10;AAgAAAAhANdBLVyQBAAARAwAAA4AAAAAAAAAAAAAAAAAOgIAAGRycy9lMm9Eb2MueG1sUEsBAi0A&#10;FAAGAAgAAAAhAKomDr68AAAAIQEAABkAAAAAAAAAAAAAAAAA9gYAAGRycy9fcmVscy9lMm9Eb2Mu&#10;eG1sLnJlbHNQSwECLQAUAAYACAAAACEAYm7JtNoAAAAFAQAADwAAAAAAAAAAAAAAAADpBwAAZHJz&#10;L2Rvd25yZXYueG1sUEsBAi0ACgAAAAAAAAAhAIbTJ8w2HgAANh4AABQAAAAAAAAAAAAAAAAA8AgA&#10;AGRycy9tZWRpYS9pbWFnZTEucG5nUEsFBgAAAAAGAAYAfAEAAFgnAAAAAA==&#10;">
                      <v:oval id="Elipse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:rsidR="00A04CC4" w:rsidRPr="002416E6" w:rsidRDefault="00A04CC4" w:rsidP="001962F9">
            <w:pPr>
              <w:ind w:left="0" w:right="0"/>
            </w:pPr>
          </w:p>
        </w:tc>
      </w:tr>
      <w:tr w:rsidR="00A04CC4" w:rsidRPr="002416E6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:rsidR="00A04CC4" w:rsidRPr="002416E6" w:rsidRDefault="0011713D" w:rsidP="001962F9">
            <w:pPr>
              <w:ind w:left="0" w:right="0"/>
            </w:pPr>
            <w:sdt>
              <w:sdtPr>
                <w:id w:val="-1965644606"/>
                <w:placeholder>
                  <w:docPart w:val="76F47737793244AF9FAEE6C8F77C5DE6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Robin Kline, director</w:t>
                </w:r>
              </w:sdtContent>
            </w:sdt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:rsidR="00A04CC4" w:rsidRPr="002416E6" w:rsidRDefault="0011713D" w:rsidP="001962F9">
            <w:pPr>
              <w:ind w:left="0" w:right="0"/>
            </w:pPr>
            <w:sdt>
              <w:sdtPr>
                <w:id w:val="-300538600"/>
                <w:placeholder>
                  <w:docPart w:val="E9A446F2AB32459F9CEA0873F4D6B644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rPr>
                    <w:lang w:bidi="es-ES"/>
                  </w:rPr>
                  <w:t>Ajeet Vasav, tutor</w:t>
                </w:r>
              </w:sdtContent>
            </w:sdt>
          </w:p>
        </w:tc>
        <w:tc>
          <w:tcPr>
            <w:tcW w:w="1155" w:type="dxa"/>
          </w:tcPr>
          <w:p w:rsidR="00A04CC4" w:rsidRPr="002416E6" w:rsidRDefault="00A04CC4" w:rsidP="001962F9">
            <w:pPr>
              <w:ind w:left="0" w:right="0"/>
            </w:pPr>
          </w:p>
        </w:tc>
      </w:tr>
    </w:tbl>
    <w:p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13D" w:rsidRDefault="0011713D" w:rsidP="000875C0">
      <w:r>
        <w:separator/>
      </w:r>
    </w:p>
  </w:endnote>
  <w:endnote w:type="continuationSeparator" w:id="0">
    <w:p w:rsidR="0011713D" w:rsidRDefault="0011713D" w:rsidP="000875C0">
      <w:r>
        <w:continuationSeparator/>
      </w:r>
    </w:p>
  </w:endnote>
  <w:endnote w:type="continuationNotice" w:id="1">
    <w:p w:rsidR="0011713D" w:rsidRDefault="001171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13D" w:rsidRDefault="0011713D" w:rsidP="000875C0">
      <w:r>
        <w:separator/>
      </w:r>
    </w:p>
  </w:footnote>
  <w:footnote w:type="continuationSeparator" w:id="0">
    <w:p w:rsidR="0011713D" w:rsidRDefault="0011713D" w:rsidP="000875C0">
      <w:r>
        <w:continuationSeparator/>
      </w:r>
    </w:p>
  </w:footnote>
  <w:footnote w:type="continuationNotice" w:id="1">
    <w:p w:rsidR="0011713D" w:rsidRDefault="0011713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A"/>
    <w:rsid w:val="0003083A"/>
    <w:rsid w:val="000875C0"/>
    <w:rsid w:val="00094622"/>
    <w:rsid w:val="00113F7A"/>
    <w:rsid w:val="0011713D"/>
    <w:rsid w:val="00185D3E"/>
    <w:rsid w:val="00186721"/>
    <w:rsid w:val="001962F9"/>
    <w:rsid w:val="002416E6"/>
    <w:rsid w:val="00313FB2"/>
    <w:rsid w:val="00314887"/>
    <w:rsid w:val="00324158"/>
    <w:rsid w:val="003550C4"/>
    <w:rsid w:val="0036753D"/>
    <w:rsid w:val="003C07D9"/>
    <w:rsid w:val="003C2748"/>
    <w:rsid w:val="0045039F"/>
    <w:rsid w:val="00480DAE"/>
    <w:rsid w:val="0050636B"/>
    <w:rsid w:val="005358A0"/>
    <w:rsid w:val="005F2A53"/>
    <w:rsid w:val="006237E5"/>
    <w:rsid w:val="00683186"/>
    <w:rsid w:val="006A640A"/>
    <w:rsid w:val="006A75DC"/>
    <w:rsid w:val="006E4476"/>
    <w:rsid w:val="006F2FC9"/>
    <w:rsid w:val="007D2DEA"/>
    <w:rsid w:val="008130DC"/>
    <w:rsid w:val="0088227F"/>
    <w:rsid w:val="008C1369"/>
    <w:rsid w:val="008C2AC8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15452"/>
    <w:rsid w:val="00B26126"/>
    <w:rsid w:val="00B3467D"/>
    <w:rsid w:val="00B71E9A"/>
    <w:rsid w:val="00B76559"/>
    <w:rsid w:val="00BA757B"/>
    <w:rsid w:val="00C26A15"/>
    <w:rsid w:val="00C70B50"/>
    <w:rsid w:val="00CD4C49"/>
    <w:rsid w:val="00D04B64"/>
    <w:rsid w:val="00D76A8B"/>
    <w:rsid w:val="00E0008B"/>
    <w:rsid w:val="00E0257A"/>
    <w:rsid w:val="00E13588"/>
    <w:rsid w:val="00E47B68"/>
    <w:rsid w:val="00E52F25"/>
    <w:rsid w:val="00E62004"/>
    <w:rsid w:val="00E81CD3"/>
    <w:rsid w:val="00F01E2B"/>
    <w:rsid w:val="00F34E6D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C49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uba\Descargas\tf0398755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B3C72FA0D8F4DC3A2DF7C259DB44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29229-BFBB-4F6E-8ACE-B1A469FBBA6D}"/>
      </w:docPartPr>
      <w:docPartBody>
        <w:p w:rsidR="00E755A4" w:rsidRDefault="0026590A">
          <w:pPr>
            <w:pStyle w:val="EB3C72FA0D8F4DC3A2DF7C259DB44B71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76F47737793244AF9FAEE6C8F77C5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1608B-9451-49CA-A831-988497D08C1F}"/>
      </w:docPartPr>
      <w:docPartBody>
        <w:p w:rsidR="00E755A4" w:rsidRDefault="0026590A">
          <w:pPr>
            <w:pStyle w:val="76F47737793244AF9FAEE6C8F77C5DE6"/>
          </w:pPr>
          <w:r w:rsidRPr="002416E6">
            <w:rPr>
              <w:lang w:bidi="es-ES"/>
            </w:rPr>
            <w:t>Robin Kline, director</w:t>
          </w:r>
        </w:p>
      </w:docPartBody>
    </w:docPart>
    <w:docPart>
      <w:docPartPr>
        <w:name w:val="E9A446F2AB32459F9CEA0873F4D6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E6AE-C193-419F-BB3E-F97C08862EED}"/>
      </w:docPartPr>
      <w:docPartBody>
        <w:p w:rsidR="00E755A4" w:rsidRDefault="0026590A">
          <w:pPr>
            <w:pStyle w:val="E9A446F2AB32459F9CEA0873F4D6B644"/>
          </w:pPr>
          <w:r w:rsidRPr="002416E6">
            <w:rPr>
              <w:lang w:bidi="es-ES"/>
            </w:rPr>
            <w:t>Ajeet Vasav, tutor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F7"/>
    <w:rsid w:val="0026590A"/>
    <w:rsid w:val="006B54F7"/>
    <w:rsid w:val="008E7490"/>
    <w:rsid w:val="009710B8"/>
    <w:rsid w:val="00980707"/>
    <w:rsid w:val="00E7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C94E6ED10C4E65B04268E3A23E7C56">
    <w:name w:val="0DC94E6ED10C4E65B04268E3A23E7C56"/>
  </w:style>
  <w:style w:type="paragraph" w:customStyle="1" w:styleId="EB3C72FA0D8F4DC3A2DF7C259DB44B71">
    <w:name w:val="EB3C72FA0D8F4DC3A2DF7C259DB44B71"/>
  </w:style>
  <w:style w:type="paragraph" w:customStyle="1" w:styleId="2052132CD6B64E49B2E0DAAE5D00773F">
    <w:name w:val="2052132CD6B64E49B2E0DAAE5D00773F"/>
  </w:style>
  <w:style w:type="paragraph" w:customStyle="1" w:styleId="6CB328E0C2254602BF889804BDE7925A">
    <w:name w:val="6CB328E0C2254602BF889804BDE7925A"/>
  </w:style>
  <w:style w:type="paragraph" w:customStyle="1" w:styleId="5F54DA18E8E44B29BD92368CFCF07721">
    <w:name w:val="5F54DA18E8E44B29BD92368CFCF07721"/>
  </w:style>
  <w:style w:type="paragraph" w:customStyle="1" w:styleId="76F47737793244AF9FAEE6C8F77C5DE6">
    <w:name w:val="76F47737793244AF9FAEE6C8F77C5DE6"/>
  </w:style>
  <w:style w:type="paragraph" w:customStyle="1" w:styleId="E9A446F2AB32459F9CEA0873F4D6B644">
    <w:name w:val="E9A446F2AB32459F9CEA0873F4D6B644"/>
  </w:style>
  <w:style w:type="paragraph" w:customStyle="1" w:styleId="89C676D27214444D951B321A51711EF1">
    <w:name w:val="89C676D27214444D951B321A51711EF1"/>
    <w:rsid w:val="006B5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CF86047-3B1F-4DA6-8255-94F1D11B958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tf03987557_win32.dotx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2023-05-17T15:13:00Z</dcterms:created>
  <dcterms:modified xsi:type="dcterms:W3CDTF">2023-05-17T16:34:00Z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